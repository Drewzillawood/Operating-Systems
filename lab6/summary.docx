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B4C" w:rsidRDefault="00511B4C">
      <w:r>
        <w:t>For this lab we covered some basics of memory management. The topics were fairly similar to some things we have worked with in the past with regards to FIFO. After gaining an understanding of the lab goals I was able to walk through each of the algorithms after viewing the model given to us to come up with a plan on correctly implementing the algorithms.</w:t>
      </w:r>
    </w:p>
    <w:p w:rsidR="00511B4C" w:rsidRDefault="00511B4C">
      <w:r>
        <w:t>OPT Required a little bit of thinking but came down to a pretty straightforward solution when I didn’t try to brute force it. LRU was almost as easy as FIFO in simply finding the smallest of a set of elements. CUST did take me some time in wondering how I could beat LRU in the scenario but then after reviewing the input specs I realized a combination of both LRU and OPT would be sufficient.</w:t>
      </w:r>
      <w:bookmarkStart w:id="0" w:name="_GoBack"/>
      <w:bookmarkEnd w:id="0"/>
    </w:p>
    <w:sectPr w:rsidR="00511B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4C" w:rsidRDefault="00511B4C" w:rsidP="00511B4C">
      <w:pPr>
        <w:spacing w:after="0" w:line="240" w:lineRule="auto"/>
      </w:pPr>
      <w:r>
        <w:separator/>
      </w:r>
    </w:p>
  </w:endnote>
  <w:endnote w:type="continuationSeparator" w:id="0">
    <w:p w:rsidR="00511B4C" w:rsidRDefault="00511B4C" w:rsidP="0051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4C" w:rsidRDefault="00511B4C" w:rsidP="00511B4C">
      <w:pPr>
        <w:spacing w:after="0" w:line="240" w:lineRule="auto"/>
      </w:pPr>
      <w:r>
        <w:separator/>
      </w:r>
    </w:p>
  </w:footnote>
  <w:footnote w:type="continuationSeparator" w:id="0">
    <w:p w:rsidR="00511B4C" w:rsidRDefault="00511B4C" w:rsidP="00511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4C" w:rsidRDefault="00511B4C">
    <w:pPr>
      <w:pStyle w:val="Header"/>
    </w:pPr>
    <w:r>
      <w:t>Drew Underwood</w:t>
    </w:r>
  </w:p>
  <w:p w:rsidR="00511B4C" w:rsidRDefault="00511B4C">
    <w:pPr>
      <w:pStyle w:val="Header"/>
    </w:pPr>
    <w:r>
      <w:t>Cpr E 308</w:t>
    </w:r>
  </w:p>
  <w:p w:rsidR="00511B4C" w:rsidRDefault="00511B4C">
    <w:pPr>
      <w:pStyle w:val="Header"/>
    </w:pPr>
    <w:r>
      <w:t>Lab 6</w:t>
    </w:r>
  </w:p>
  <w:p w:rsidR="00511B4C" w:rsidRDefault="00511B4C">
    <w:pPr>
      <w:pStyle w:val="Header"/>
    </w:pPr>
    <w:r>
      <w:t>Section E</w:t>
    </w:r>
  </w:p>
  <w:p w:rsidR="00511B4C" w:rsidRDefault="00511B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A9"/>
    <w:rsid w:val="002767C5"/>
    <w:rsid w:val="00511B4C"/>
    <w:rsid w:val="00973678"/>
    <w:rsid w:val="009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0A6"/>
  <w15:chartTrackingRefBased/>
  <w15:docId w15:val="{2A0F7466-9E89-45FF-B394-AD87E991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B4C"/>
  </w:style>
  <w:style w:type="paragraph" w:styleId="Footer">
    <w:name w:val="footer"/>
    <w:basedOn w:val="Normal"/>
    <w:link w:val="FooterChar"/>
    <w:uiPriority w:val="99"/>
    <w:unhideWhenUsed/>
    <w:rsid w:val="00511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D3F6BD47.dotm</Template>
  <TotalTime>3</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Underwood, Drew N</dc:creator>
  <cp:keywords/>
  <dc:description/>
  <cp:lastModifiedBy>Underwood, Drew N</cp:lastModifiedBy>
  <cp:revision>2</cp:revision>
  <dcterms:created xsi:type="dcterms:W3CDTF">2017-11-14T10:48:00Z</dcterms:created>
  <dcterms:modified xsi:type="dcterms:W3CDTF">2017-11-14T10:51:00Z</dcterms:modified>
</cp:coreProperties>
</file>